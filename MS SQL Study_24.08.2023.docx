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443FF" w14:textId="77777777" w:rsidR="006849B9" w:rsidRPr="00101C3F" w:rsidRDefault="00101C3F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432FF"/>
          <w:sz w:val="21"/>
          <w:szCs w:val="21"/>
        </w:rPr>
      </w:pPr>
      <w:r w:rsidRPr="00101C3F">
        <w:rPr>
          <w:rFonts w:ascii="Times New Roman" w:hAnsi="Times New Roman" w:cs="Times New Roman"/>
          <w:color w:val="0432FF"/>
          <w:sz w:val="21"/>
          <w:szCs w:val="21"/>
        </w:rPr>
        <w:t>MS SQL Study – Tools used: SQL Server 2019 [ 2 Core, 16 GB RAM, Server], Python, SMSS</w:t>
      </w:r>
    </w:p>
    <w:p w14:paraId="6B117842" w14:textId="77777777" w:rsidR="006849B9" w:rsidRPr="00101C3F" w:rsidRDefault="006849B9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183F6807" w14:textId="77777777" w:rsidR="006849B9" w:rsidRPr="00101C3F" w:rsidRDefault="006849B9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5386852C" w14:textId="77777777" w:rsidR="006849B9" w:rsidRPr="00101C3F" w:rsidRDefault="00101C3F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432FF"/>
          <w:sz w:val="21"/>
          <w:szCs w:val="21"/>
        </w:rPr>
      </w:pPr>
      <w:r w:rsidRPr="00101C3F">
        <w:rPr>
          <w:rFonts w:ascii="Times New Roman" w:hAnsi="Times New Roman" w:cs="Times New Roman"/>
          <w:color w:val="0432FF"/>
          <w:sz w:val="21"/>
          <w:szCs w:val="21"/>
        </w:rPr>
        <w:t>Step 1: Import Python packages</w:t>
      </w:r>
    </w:p>
    <w:p w14:paraId="6AAFBE66" w14:textId="77777777" w:rsidR="006849B9" w:rsidRPr="00101C3F" w:rsidRDefault="006849B9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>import time</w:t>
      </w:r>
    </w:p>
    <w:p w14:paraId="732851F4" w14:textId="77777777" w:rsidR="006849B9" w:rsidRPr="00101C3F" w:rsidRDefault="006849B9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>import pandas as pd</w:t>
      </w:r>
    </w:p>
    <w:p w14:paraId="6CDCE3FE" w14:textId="77777777" w:rsidR="006849B9" w:rsidRPr="00101C3F" w:rsidRDefault="006849B9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>import pyodbc</w:t>
      </w:r>
    </w:p>
    <w:p w14:paraId="712365C1" w14:textId="77777777" w:rsidR="006849B9" w:rsidRPr="00101C3F" w:rsidRDefault="006849B9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>import sqlalchemy</w:t>
      </w:r>
    </w:p>
    <w:p w14:paraId="76039F43" w14:textId="77777777" w:rsidR="006849B9" w:rsidRPr="00101C3F" w:rsidRDefault="006849B9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>from urllib.parse import quote_plus</w:t>
      </w:r>
    </w:p>
    <w:p w14:paraId="0401BAD0" w14:textId="77777777" w:rsidR="006849B9" w:rsidRPr="00101C3F" w:rsidRDefault="006849B9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51687F93" w14:textId="77777777" w:rsidR="00101C3F" w:rsidRPr="00101C3F" w:rsidRDefault="00101C3F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432FF"/>
          <w:sz w:val="21"/>
          <w:szCs w:val="21"/>
        </w:rPr>
      </w:pPr>
      <w:r w:rsidRPr="00101C3F">
        <w:rPr>
          <w:rFonts w:ascii="Times New Roman" w:hAnsi="Times New Roman" w:cs="Times New Roman"/>
          <w:color w:val="0432FF"/>
          <w:sz w:val="21"/>
          <w:szCs w:val="21"/>
        </w:rPr>
        <w:t>Step 2: Read the dataset</w:t>
      </w:r>
    </w:p>
    <w:p w14:paraId="30F30537" w14:textId="77777777" w:rsidR="006849B9" w:rsidRPr="00101C3F" w:rsidRDefault="006849B9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>df = pd.read_csv('D:/</w:t>
      </w:r>
      <w:r w:rsidR="003E1F80" w:rsidRPr="003E1F80">
        <w:t xml:space="preserve"> </w:t>
      </w:r>
      <w:r w:rsidR="003E1F80">
        <w:rPr>
          <w:rFonts w:ascii="Times New Roman" w:hAnsi="Times New Roman" w:cs="Times New Roman"/>
          <w:b/>
          <w:sz w:val="21"/>
          <w:szCs w:val="21"/>
        </w:rPr>
        <w:t>nics-checks-archive</w:t>
      </w:r>
      <w:r w:rsidRPr="00101C3F">
        <w:rPr>
          <w:rFonts w:ascii="Times New Roman" w:hAnsi="Times New Roman" w:cs="Times New Roman"/>
          <w:b/>
          <w:sz w:val="21"/>
          <w:szCs w:val="21"/>
        </w:rPr>
        <w:t>.csv')</w:t>
      </w:r>
    </w:p>
    <w:p w14:paraId="761BEE83" w14:textId="77777777" w:rsidR="0010471A" w:rsidRPr="00101C3F" w:rsidRDefault="0010471A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289A0822" w14:textId="77777777" w:rsidR="0010471A" w:rsidRPr="00101C3F" w:rsidRDefault="0010471A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836D373" w14:textId="77777777" w:rsidR="006849B9" w:rsidRPr="00101C3F" w:rsidRDefault="00101C3F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432FF"/>
          <w:sz w:val="21"/>
          <w:szCs w:val="21"/>
        </w:rPr>
      </w:pPr>
      <w:r w:rsidRPr="00101C3F">
        <w:rPr>
          <w:rFonts w:ascii="Times New Roman" w:hAnsi="Times New Roman" w:cs="Times New Roman"/>
          <w:color w:val="0432FF"/>
          <w:sz w:val="21"/>
          <w:szCs w:val="21"/>
        </w:rPr>
        <w:t>Step 3: Normalize the dataset for data integrity, ACID</w:t>
      </w:r>
    </w:p>
    <w:p w14:paraId="2A5AA71D" w14:textId="77777777" w:rsidR="006849B9" w:rsidRPr="00101C3F" w:rsidRDefault="00101C3F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 xml:space="preserve">Task 1 </w:t>
      </w:r>
      <w:r w:rsidR="006849B9" w:rsidRPr="00101C3F">
        <w:rPr>
          <w:rFonts w:ascii="Times New Roman" w:hAnsi="Times New Roman" w:cs="Times New Roman"/>
          <w:b/>
          <w:sz w:val="21"/>
          <w:szCs w:val="21"/>
        </w:rPr>
        <w:t># Group the dataframe by month and state</w:t>
      </w:r>
    </w:p>
    <w:p w14:paraId="72C9D02F" w14:textId="77777777" w:rsidR="006849B9" w:rsidRPr="00101C3F" w:rsidRDefault="006849B9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>grouped_df = df.groupby(['month', 'state'])</w:t>
      </w:r>
    </w:p>
    <w:p w14:paraId="4344944F" w14:textId="77777777" w:rsidR="006849B9" w:rsidRPr="00101C3F" w:rsidRDefault="006849B9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8FA707E" w14:textId="77777777" w:rsidR="006849B9" w:rsidRPr="00101C3F" w:rsidRDefault="00101C3F" w:rsidP="00101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ab/>
        <w:t xml:space="preserve">Task2 </w:t>
      </w:r>
      <w:r w:rsidR="006849B9" w:rsidRPr="00101C3F">
        <w:rPr>
          <w:rFonts w:ascii="Times New Roman" w:hAnsi="Times New Roman" w:cs="Times New Roman"/>
          <w:b/>
          <w:sz w:val="21"/>
          <w:szCs w:val="21"/>
        </w:rPr>
        <w:t># Create tables for different transaction types</w:t>
      </w:r>
    </w:p>
    <w:p w14:paraId="7ABA6AC9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E1F80">
        <w:rPr>
          <w:rFonts w:ascii="Times New Roman" w:hAnsi="Times New Roman" w:cs="Times New Roman"/>
          <w:sz w:val="21"/>
          <w:szCs w:val="21"/>
        </w:rPr>
        <w:t>selected_columns = ['month', 'state', 'long_gun', 'redemption_long_gun', 'returned_long_gun',</w:t>
      </w:r>
    </w:p>
    <w:p w14:paraId="5C9F9921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E1F80">
        <w:rPr>
          <w:rFonts w:ascii="Times New Roman" w:hAnsi="Times New Roman" w:cs="Times New Roman"/>
          <w:sz w:val="21"/>
          <w:szCs w:val="21"/>
        </w:rPr>
        <w:t xml:space="preserve">                    'rentals_long_gun', 'private_sale_long_gun', 'return_to_seller_long_gun','prepawn_long_gun']</w:t>
      </w:r>
    </w:p>
    <w:p w14:paraId="71C2676B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E1F80">
        <w:rPr>
          <w:rFonts w:ascii="Times New Roman" w:hAnsi="Times New Roman" w:cs="Times New Roman"/>
          <w:sz w:val="21"/>
          <w:szCs w:val="21"/>
        </w:rPr>
        <w:t>longgun_df = df[selected_columns].copy()</w:t>
      </w:r>
    </w:p>
    <w:p w14:paraId="4A066B4E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</w:p>
    <w:p w14:paraId="734F7DB4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</w:p>
    <w:p w14:paraId="4B965195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E1F80">
        <w:rPr>
          <w:rFonts w:ascii="Times New Roman" w:hAnsi="Times New Roman" w:cs="Times New Roman"/>
          <w:sz w:val="21"/>
          <w:szCs w:val="21"/>
        </w:rPr>
        <w:t>selected_columns = ['month', 'state', 'other', 'multiple', 'admin', 'prepawn_other', 'redemption_other',</w:t>
      </w:r>
    </w:p>
    <w:p w14:paraId="60C4B03F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E1F80">
        <w:rPr>
          <w:rFonts w:ascii="Times New Roman" w:hAnsi="Times New Roman" w:cs="Times New Roman"/>
          <w:sz w:val="21"/>
          <w:szCs w:val="21"/>
        </w:rPr>
        <w:t xml:space="preserve">                    'returned_other', 'private_sale_other','return_to_seller_other']</w:t>
      </w:r>
    </w:p>
    <w:p w14:paraId="74AA4909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E1F80">
        <w:rPr>
          <w:rFonts w:ascii="Times New Roman" w:hAnsi="Times New Roman" w:cs="Times New Roman"/>
          <w:sz w:val="21"/>
          <w:szCs w:val="21"/>
        </w:rPr>
        <w:t>other_df = df[selected_columns].copy()</w:t>
      </w:r>
    </w:p>
    <w:p w14:paraId="43C0CA8A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</w:p>
    <w:p w14:paraId="5626FC1A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E1F80">
        <w:rPr>
          <w:rFonts w:ascii="Times New Roman" w:hAnsi="Times New Roman" w:cs="Times New Roman"/>
          <w:sz w:val="21"/>
          <w:szCs w:val="21"/>
        </w:rPr>
        <w:t>selected_columns = ['month', 'state', 'handgun', 'prepawn_handgun','redemption_handgun',</w:t>
      </w:r>
    </w:p>
    <w:p w14:paraId="30A267D5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E1F80">
        <w:rPr>
          <w:rFonts w:ascii="Times New Roman" w:hAnsi="Times New Roman" w:cs="Times New Roman"/>
          <w:sz w:val="21"/>
          <w:szCs w:val="21"/>
        </w:rPr>
        <w:t xml:space="preserve">                    'returned_handgun', 'rentals_handgun', 'private_sale_handgun', 'return_to_seller_handgun']</w:t>
      </w:r>
    </w:p>
    <w:p w14:paraId="61762FEB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E1F80">
        <w:rPr>
          <w:rFonts w:ascii="Times New Roman" w:hAnsi="Times New Roman" w:cs="Times New Roman"/>
          <w:sz w:val="21"/>
          <w:szCs w:val="21"/>
        </w:rPr>
        <w:t>handgun_df = df[selected_columns].copy()</w:t>
      </w:r>
    </w:p>
    <w:p w14:paraId="0E192689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</w:p>
    <w:p w14:paraId="75E81947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E1F80">
        <w:rPr>
          <w:rFonts w:ascii="Times New Roman" w:hAnsi="Times New Roman" w:cs="Times New Roman"/>
          <w:sz w:val="21"/>
          <w:szCs w:val="21"/>
        </w:rPr>
        <w:t>selected_columns = ['month', 'state', 'permit', 'permit_recheck']</w:t>
      </w:r>
    </w:p>
    <w:p w14:paraId="641EABE2" w14:textId="77777777" w:rsidR="006849B9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E1F80">
        <w:rPr>
          <w:rFonts w:ascii="Times New Roman" w:hAnsi="Times New Roman" w:cs="Times New Roman"/>
          <w:sz w:val="21"/>
          <w:szCs w:val="21"/>
        </w:rPr>
        <w:t>permit_df = df[selected_columns].copy()</w:t>
      </w:r>
    </w:p>
    <w:p w14:paraId="07B4D6F2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FA6AD39" w14:textId="77777777" w:rsidR="003E1F80" w:rsidRPr="00101C3F" w:rsidRDefault="003E1F80" w:rsidP="003E1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8503D18" w14:textId="77777777" w:rsidR="006849B9" w:rsidRPr="00101C3F" w:rsidRDefault="00101C3F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101C3F">
        <w:rPr>
          <w:rFonts w:ascii="Times New Roman" w:hAnsi="Times New Roman" w:cs="Times New Roman"/>
          <w:sz w:val="21"/>
          <w:szCs w:val="21"/>
        </w:rPr>
        <w:t xml:space="preserve">Task 3: </w:t>
      </w:r>
      <w:r w:rsidR="006849B9" w:rsidRPr="00101C3F">
        <w:rPr>
          <w:rFonts w:ascii="Times New Roman" w:hAnsi="Times New Roman" w:cs="Times New Roman"/>
          <w:sz w:val="21"/>
          <w:szCs w:val="21"/>
        </w:rPr>
        <w:t># Confirm to remove duplicates if any</w:t>
      </w:r>
    </w:p>
    <w:p w14:paraId="3944B64F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E1F80">
        <w:rPr>
          <w:rFonts w:ascii="Times New Roman" w:hAnsi="Times New Roman" w:cs="Times New Roman"/>
          <w:sz w:val="21"/>
          <w:szCs w:val="21"/>
        </w:rPr>
        <w:t>def g(df):</w:t>
      </w:r>
    </w:p>
    <w:p w14:paraId="1C12C074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E1F80">
        <w:rPr>
          <w:rFonts w:ascii="Times New Roman" w:hAnsi="Times New Roman" w:cs="Times New Roman"/>
          <w:sz w:val="21"/>
          <w:szCs w:val="21"/>
        </w:rPr>
        <w:t xml:space="preserve">    df['duplicate'] = df.astype(str).agg('|'.join, axis=1)</w:t>
      </w:r>
    </w:p>
    <w:p w14:paraId="166DEE1F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E1F80">
        <w:rPr>
          <w:rFonts w:ascii="Times New Roman" w:hAnsi="Times New Roman" w:cs="Times New Roman"/>
          <w:sz w:val="21"/>
          <w:szCs w:val="21"/>
        </w:rPr>
        <w:t xml:space="preserve">    df = df.drop_duplicates(subset='duplicate', keep='first')</w:t>
      </w:r>
    </w:p>
    <w:p w14:paraId="1254D5C9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E1F80">
        <w:rPr>
          <w:rFonts w:ascii="Times New Roman" w:hAnsi="Times New Roman" w:cs="Times New Roman"/>
          <w:sz w:val="21"/>
          <w:szCs w:val="21"/>
        </w:rPr>
        <w:t xml:space="preserve">    df.drop(['duplicate'], axis=1, inplace=True)</w:t>
      </w:r>
    </w:p>
    <w:p w14:paraId="5B9A2E2D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E1F80">
        <w:rPr>
          <w:rFonts w:ascii="Times New Roman" w:hAnsi="Times New Roman" w:cs="Times New Roman"/>
          <w:sz w:val="21"/>
          <w:szCs w:val="21"/>
        </w:rPr>
        <w:t xml:space="preserve">    return df</w:t>
      </w:r>
    </w:p>
    <w:p w14:paraId="44EA49FE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</w:p>
    <w:p w14:paraId="6B256059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E1F80">
        <w:rPr>
          <w:rFonts w:ascii="Times New Roman" w:hAnsi="Times New Roman" w:cs="Times New Roman"/>
          <w:sz w:val="21"/>
          <w:szCs w:val="21"/>
        </w:rPr>
        <w:t>longgun_df = g(longgun_df.copy())</w:t>
      </w:r>
    </w:p>
    <w:p w14:paraId="13EE36B0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E1F80">
        <w:rPr>
          <w:rFonts w:ascii="Times New Roman" w:hAnsi="Times New Roman" w:cs="Times New Roman"/>
          <w:sz w:val="21"/>
          <w:szCs w:val="21"/>
        </w:rPr>
        <w:t>other_df = g(other_df.copy())</w:t>
      </w:r>
    </w:p>
    <w:p w14:paraId="34B4B742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E1F80">
        <w:rPr>
          <w:rFonts w:ascii="Times New Roman" w:hAnsi="Times New Roman" w:cs="Times New Roman"/>
          <w:sz w:val="21"/>
          <w:szCs w:val="21"/>
        </w:rPr>
        <w:t>handgun_df = g(handgun_df.copy())</w:t>
      </w:r>
    </w:p>
    <w:p w14:paraId="13E73718" w14:textId="77777777" w:rsidR="006849B9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E1F80">
        <w:rPr>
          <w:rFonts w:ascii="Times New Roman" w:hAnsi="Times New Roman" w:cs="Times New Roman"/>
          <w:sz w:val="21"/>
          <w:szCs w:val="21"/>
        </w:rPr>
        <w:t>permit_df = g(permit_df.copy())</w:t>
      </w:r>
    </w:p>
    <w:p w14:paraId="28395E93" w14:textId="77777777" w:rsidR="003E1F80" w:rsidRPr="00101C3F" w:rsidRDefault="003E1F80" w:rsidP="003E1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BEDF27D" w14:textId="77777777" w:rsidR="006849B9" w:rsidRPr="00101C3F" w:rsidRDefault="00101C3F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432FF"/>
          <w:sz w:val="21"/>
          <w:szCs w:val="21"/>
        </w:rPr>
      </w:pPr>
      <w:r w:rsidRPr="00101C3F">
        <w:rPr>
          <w:rFonts w:ascii="Times New Roman" w:hAnsi="Times New Roman" w:cs="Times New Roman"/>
          <w:color w:val="0432FF"/>
          <w:sz w:val="21"/>
          <w:szCs w:val="21"/>
        </w:rPr>
        <w:t>Step 4: Conver the dataframe ‘yyyy-dd’ column called month to datetime format</w:t>
      </w:r>
    </w:p>
    <w:p w14:paraId="327C6B05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3E1F80">
        <w:rPr>
          <w:rFonts w:ascii="Times New Roman" w:hAnsi="Times New Roman" w:cs="Times New Roman"/>
          <w:b/>
          <w:sz w:val="21"/>
          <w:szCs w:val="21"/>
        </w:rPr>
        <w:t>longgun_df['month'] = pd.to_datetime(longgun_df['month'], format='%Y-%m')</w:t>
      </w:r>
    </w:p>
    <w:p w14:paraId="6A226ED6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3E1F80">
        <w:rPr>
          <w:rFonts w:ascii="Times New Roman" w:hAnsi="Times New Roman" w:cs="Times New Roman"/>
          <w:b/>
          <w:sz w:val="21"/>
          <w:szCs w:val="21"/>
        </w:rPr>
        <w:t>other_df['month'] = pd.to_datetime(other_df['month'], format='%Y-%m')</w:t>
      </w:r>
    </w:p>
    <w:p w14:paraId="460307A5" w14:textId="77777777" w:rsidR="003E1F80" w:rsidRP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3E1F80">
        <w:rPr>
          <w:rFonts w:ascii="Times New Roman" w:hAnsi="Times New Roman" w:cs="Times New Roman"/>
          <w:b/>
          <w:sz w:val="21"/>
          <w:szCs w:val="21"/>
        </w:rPr>
        <w:t>handgun_df['month'] = pd.to_datetime(handgun_df['month'], format='%Y-%m')</w:t>
      </w:r>
    </w:p>
    <w:p w14:paraId="7D49211A" w14:textId="77777777" w:rsidR="006849B9" w:rsidRPr="00101C3F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3E1F80">
        <w:rPr>
          <w:rFonts w:ascii="Times New Roman" w:hAnsi="Times New Roman" w:cs="Times New Roman"/>
          <w:b/>
          <w:sz w:val="21"/>
          <w:szCs w:val="21"/>
        </w:rPr>
        <w:t>permit_df['month'] = pd.to_datetime(permit_df['month'], format='%Y-%m')</w:t>
      </w:r>
    </w:p>
    <w:p w14:paraId="7987CC51" w14:textId="77777777" w:rsidR="00101C3F" w:rsidRPr="00101C3F" w:rsidRDefault="00101C3F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69B63297" w14:textId="77777777" w:rsidR="00101C3F" w:rsidRPr="00101C3F" w:rsidRDefault="00101C3F" w:rsidP="00101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432FF"/>
          <w:sz w:val="21"/>
          <w:szCs w:val="21"/>
        </w:rPr>
      </w:pPr>
      <w:r w:rsidRPr="00101C3F">
        <w:rPr>
          <w:rFonts w:ascii="Times New Roman" w:hAnsi="Times New Roman" w:cs="Times New Roman"/>
          <w:color w:val="0432FF"/>
          <w:sz w:val="21"/>
          <w:szCs w:val="21"/>
        </w:rPr>
        <w:lastRenderedPageBreak/>
        <w:t>Step 5: # Create tables in MSSQL and set key to ensure data integrity.</w:t>
      </w:r>
    </w:p>
    <w:p w14:paraId="0DBFABBE" w14:textId="77777777" w:rsidR="00101C3F" w:rsidRPr="00101C3F" w:rsidRDefault="00101C3F" w:rsidP="00101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0D2C462F" w14:textId="77777777" w:rsidR="00101C3F" w:rsidRPr="00101C3F" w:rsidRDefault="00101C3F" w:rsidP="00101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768D285A" w14:textId="77777777" w:rsidR="00101C3F" w:rsidRPr="00101C3F" w:rsidRDefault="00101C3F" w:rsidP="00101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2051F624" w14:textId="77777777" w:rsidR="00101C3F" w:rsidRPr="00101C3F" w:rsidRDefault="00101C3F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>Task 1: Table 1 -</w:t>
      </w:r>
      <w:r w:rsidRPr="00101C3F">
        <w:rPr>
          <w:rFonts w:ascii="Times New Roman" w:hAnsi="Times New Roman" w:cs="Times New Roman"/>
          <w:sz w:val="21"/>
          <w:szCs w:val="21"/>
        </w:rPr>
        <w:t xml:space="preserve"> </w:t>
      </w:r>
      <w:r w:rsidR="003E1F80">
        <w:rPr>
          <w:rFonts w:ascii="Times New Roman" w:hAnsi="Times New Roman" w:cs="Times New Roman"/>
          <w:sz w:val="21"/>
          <w:szCs w:val="21"/>
        </w:rPr>
        <w:t>permit</w:t>
      </w:r>
      <w:r w:rsidRPr="00101C3F">
        <w:rPr>
          <w:rFonts w:ascii="Times New Roman" w:hAnsi="Times New Roman" w:cs="Times New Roman"/>
          <w:sz w:val="21"/>
          <w:szCs w:val="21"/>
        </w:rPr>
        <w:t>_df</w:t>
      </w:r>
    </w:p>
    <w:p w14:paraId="035C76B5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[fire_arm]</w:t>
      </w:r>
    </w:p>
    <w:p w14:paraId="0D42B701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3734C25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93D1CC8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885E95F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568448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61D7C6C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43B12E7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50EF54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0FA20F7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[permit_df]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CF6718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[month] [datetime]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B2C282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[state]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DCD74E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[permit]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3CC29E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[permit_recheck]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032E32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[pk_permit_df]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100551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A89D09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[month]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9D4D59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[state]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4ACF22C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9D36D95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F1FC0AC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2F74A2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A1EC7" w14:textId="77777777" w:rsidR="00101C3F" w:rsidRPr="00101C3F" w:rsidRDefault="00101C3F" w:rsidP="00101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E9B8D6A" w14:textId="77777777" w:rsidR="00101C3F" w:rsidRPr="00101C3F" w:rsidRDefault="00101C3F" w:rsidP="00101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08CEA8F" w14:textId="77777777" w:rsidR="00101C3F" w:rsidRPr="00101C3F" w:rsidRDefault="00101C3F" w:rsidP="00101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590F3BA0" w14:textId="77777777" w:rsidR="00101C3F" w:rsidRPr="00101C3F" w:rsidRDefault="00101C3F" w:rsidP="00101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86F547F" w14:textId="77777777" w:rsidR="00101C3F" w:rsidRPr="00101C3F" w:rsidRDefault="00101C3F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 xml:space="preserve">Task2: Table 2 - </w:t>
      </w:r>
      <w:r w:rsidR="003E1F80">
        <w:rPr>
          <w:rFonts w:ascii="Times New Roman" w:hAnsi="Times New Roman" w:cs="Times New Roman"/>
          <w:sz w:val="21"/>
          <w:szCs w:val="21"/>
        </w:rPr>
        <w:t>other</w:t>
      </w:r>
      <w:r w:rsidRPr="00101C3F">
        <w:rPr>
          <w:rFonts w:ascii="Times New Roman" w:hAnsi="Times New Roman" w:cs="Times New Roman"/>
          <w:sz w:val="21"/>
          <w:szCs w:val="21"/>
        </w:rPr>
        <w:t>_df</w:t>
      </w:r>
    </w:p>
    <w:p w14:paraId="22097124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[fire_arm]</w:t>
      </w:r>
    </w:p>
    <w:p w14:paraId="5F464639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00D1E0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88037B3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9E57FC8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63E683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78EF4AC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24D5675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BFA969B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7707274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[other_df]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E3A42F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[month] [datetime]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1E62F6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[state]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C74092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[other]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050CA3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[multiple] [bigint]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C29CC4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[admin]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04AC9E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[prepawn_other]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5F2A0E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[redemption_other]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DD09EA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[returned_other]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D24402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[private_sale_other]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87A6B8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[return_to_seller_other]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1397D7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[pk_other_df]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B504E3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89383B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[month]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3EF903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[state]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6E3D02B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CB5C090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3A91DF8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EF7BC5" w14:textId="77777777" w:rsidR="00101C3F" w:rsidRPr="00101C3F" w:rsidRDefault="00101C3F" w:rsidP="00101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36C3C1C" w14:textId="77777777" w:rsidR="003E1F80" w:rsidRPr="00101C3F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Task3</w:t>
      </w:r>
      <w:r w:rsidRPr="00101C3F">
        <w:rPr>
          <w:rFonts w:ascii="Times New Roman" w:hAnsi="Times New Roman" w:cs="Times New Roman"/>
          <w:b/>
          <w:sz w:val="21"/>
          <w:szCs w:val="21"/>
        </w:rPr>
        <w:t xml:space="preserve">- Table </w:t>
      </w:r>
      <w:r>
        <w:rPr>
          <w:rFonts w:ascii="Times New Roman" w:hAnsi="Times New Roman" w:cs="Times New Roman"/>
          <w:b/>
          <w:sz w:val="21"/>
          <w:szCs w:val="21"/>
        </w:rPr>
        <w:t>3- longgun_df</w:t>
      </w:r>
    </w:p>
    <w:p w14:paraId="1A4AEEA4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[fire_arm]</w:t>
      </w:r>
    </w:p>
    <w:p w14:paraId="47B1D5C8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632915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32BD2C9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3423FC9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95E8E6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5148218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ECF9196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10EA2E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FF4B383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[longgun_df]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9978965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[month] [datetime]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7EDB9B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[state]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BBA326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[long_gun]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6EBA79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[redemption_long_gun]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F4B3B7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[returned_long_gun]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9F1B6C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[rentals_long_gun]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EBAA97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[private_sale_long_gun]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FC5113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[return_to_seller_long_gun]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BF2729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[prepawn_long_gun]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4E20E4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[pk_longgun_df]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50B23B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D24E63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[month]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15F458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[state]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04BBFA5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503D12B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E7C2940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4752CC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007B8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4ECBE" w14:textId="77777777" w:rsidR="00101C3F" w:rsidRPr="00101C3F" w:rsidRDefault="00101C3F" w:rsidP="00101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6AB1921" w14:textId="77777777" w:rsidR="00101C3F" w:rsidRPr="00101C3F" w:rsidRDefault="00101C3F" w:rsidP="00101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2CEFD43E" w14:textId="77777777" w:rsidR="00101C3F" w:rsidRPr="00101C3F" w:rsidRDefault="003E1F80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Task4</w:t>
      </w:r>
      <w:r w:rsidR="00101C3F" w:rsidRPr="00101C3F">
        <w:rPr>
          <w:rFonts w:ascii="Times New Roman" w:hAnsi="Times New Roman" w:cs="Times New Roman"/>
          <w:b/>
          <w:sz w:val="21"/>
          <w:szCs w:val="21"/>
        </w:rPr>
        <w:t xml:space="preserve">- Table </w:t>
      </w:r>
      <w:r>
        <w:rPr>
          <w:rFonts w:ascii="Times New Roman" w:hAnsi="Times New Roman" w:cs="Times New Roman"/>
          <w:b/>
          <w:sz w:val="21"/>
          <w:szCs w:val="21"/>
        </w:rPr>
        <w:t>4- handgun_df</w:t>
      </w:r>
    </w:p>
    <w:p w14:paraId="07AE0C6B" w14:textId="77777777" w:rsidR="00101C3F" w:rsidRPr="00101C3F" w:rsidRDefault="00101C3F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</w:p>
    <w:p w14:paraId="3B1F19B2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[fire_arm]</w:t>
      </w:r>
    </w:p>
    <w:p w14:paraId="33299DAD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92D1C8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186E0FD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E7222FF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BB58FB7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F573BB7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09ACC54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9D54C2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7C970B1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[handgun_df]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5F50FE9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[month] [datetime]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706723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[state]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318F8B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[handgun]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5C9B92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[prepawn_handgun]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C8DBDF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[redemption_handgun]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A7DDD1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[returned_handgun]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F572AA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[rentals_handgun]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3CD87F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[private_sale_handgun]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4A59D4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[return_to_seller_handgun]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64DDBF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[pk_handgun_df]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9BF062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61AD28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[month]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3C8AF0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[state]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4AABD87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535C18E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A4F4970" w14:textId="77777777" w:rsidR="003E1F80" w:rsidRDefault="003E1F80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C13A43" w14:textId="77777777" w:rsidR="00101C3F" w:rsidRPr="00101C3F" w:rsidRDefault="00101C3F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</w:p>
    <w:p w14:paraId="45E4D762" w14:textId="77777777" w:rsidR="00101C3F" w:rsidRPr="00101C3F" w:rsidRDefault="00101C3F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101C3F">
        <w:rPr>
          <w:rFonts w:ascii="Times New Roman" w:hAnsi="Times New Roman" w:cs="Times New Roman"/>
          <w:sz w:val="21"/>
          <w:szCs w:val="21"/>
        </w:rPr>
        <w:t>Task4: Ensure Table created</w:t>
      </w:r>
    </w:p>
    <w:p w14:paraId="7727A988" w14:textId="77777777" w:rsidR="00101C3F" w:rsidRPr="00101C3F" w:rsidRDefault="00101C3F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479FCBEE" w14:textId="77777777" w:rsidR="00101C3F" w:rsidRPr="00101C3F" w:rsidRDefault="00101C3F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 xml:space="preserve">      </w:t>
      </w:r>
    </w:p>
    <w:p w14:paraId="585F3729" w14:textId="77777777" w:rsidR="00101C3F" w:rsidRDefault="0001007D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01007D">
        <w:rPr>
          <w:rFonts w:ascii="Times New Roman" w:hAnsi="Times New Roman" w:cs="Times New Roman"/>
          <w:b/>
          <w:noProof/>
          <w:sz w:val="21"/>
          <w:szCs w:val="21"/>
          <w:lang w:eastAsia="en-IN"/>
        </w:rPr>
        <w:drawing>
          <wp:inline distT="0" distB="0" distL="0" distR="0" wp14:anchorId="192C681F" wp14:editId="57A32981">
            <wp:extent cx="1829055" cy="189574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0798" w14:textId="77777777" w:rsidR="003E1F80" w:rsidRDefault="003E1F80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7C343B0A" w14:textId="77777777" w:rsidR="003E1F80" w:rsidRDefault="003E1F80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ERD</w:t>
      </w:r>
    </w:p>
    <w:p w14:paraId="7AC9F341" w14:textId="77777777" w:rsidR="003E1F80" w:rsidRDefault="003E1F80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085F1C9" w14:textId="77777777" w:rsidR="003E1F80" w:rsidRPr="00101C3F" w:rsidRDefault="003E1F80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3E1F80">
        <w:rPr>
          <w:rFonts w:ascii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297C1534" wp14:editId="18462F7B">
            <wp:extent cx="5731510" cy="1715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7886" w14:textId="77777777" w:rsidR="00101C3F" w:rsidRPr="00101C3F" w:rsidRDefault="00101C3F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23B1719E" w14:textId="77777777" w:rsidR="006849B9" w:rsidRPr="00101C3F" w:rsidRDefault="00101C3F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432FF"/>
          <w:sz w:val="21"/>
          <w:szCs w:val="21"/>
        </w:rPr>
      </w:pPr>
      <w:r w:rsidRPr="00101C3F">
        <w:rPr>
          <w:rFonts w:ascii="Times New Roman" w:hAnsi="Times New Roman" w:cs="Times New Roman"/>
          <w:color w:val="0432FF"/>
          <w:sz w:val="21"/>
          <w:szCs w:val="21"/>
        </w:rPr>
        <w:t>Step 5: Conver</w:t>
      </w:r>
      <w:r>
        <w:rPr>
          <w:rFonts w:ascii="Times New Roman" w:hAnsi="Times New Roman" w:cs="Times New Roman"/>
          <w:color w:val="0432FF"/>
          <w:sz w:val="21"/>
          <w:szCs w:val="21"/>
        </w:rPr>
        <w:t>t</w:t>
      </w:r>
      <w:r w:rsidRPr="00101C3F">
        <w:rPr>
          <w:rFonts w:ascii="Times New Roman" w:hAnsi="Times New Roman" w:cs="Times New Roman"/>
          <w:color w:val="0432FF"/>
          <w:sz w:val="21"/>
          <w:szCs w:val="21"/>
        </w:rPr>
        <w:t xml:space="preserve"> the dataframe ‘yyyy-dd’ column called month to datetime format</w:t>
      </w:r>
    </w:p>
    <w:p w14:paraId="69607211" w14:textId="77777777" w:rsidR="006849B9" w:rsidRPr="00101C3F" w:rsidRDefault="006849B9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># Define the common server information</w:t>
      </w:r>
    </w:p>
    <w:p w14:paraId="3404F4CE" w14:textId="107DECD2" w:rsidR="006849B9" w:rsidRPr="00101C3F" w:rsidRDefault="006849B9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>server, username, password, db_name = ('</w:t>
      </w:r>
      <w:r w:rsidR="0010471A" w:rsidRPr="00101C3F">
        <w:rPr>
          <w:rFonts w:ascii="Times New Roman" w:hAnsi="Times New Roman" w:cs="Times New Roman"/>
          <w:b/>
          <w:sz w:val="21"/>
          <w:szCs w:val="21"/>
        </w:rPr>
        <w:t>xx</w:t>
      </w:r>
      <w:r w:rsidRPr="00101C3F">
        <w:rPr>
          <w:rFonts w:ascii="Times New Roman" w:hAnsi="Times New Roman" w:cs="Times New Roman"/>
          <w:b/>
          <w:sz w:val="21"/>
          <w:szCs w:val="21"/>
        </w:rPr>
        <w:t>.xx.xx.xx', 'xx', 'xxx', 'fire_arm')</w:t>
      </w:r>
    </w:p>
    <w:p w14:paraId="3D305BA0" w14:textId="77777777" w:rsidR="006849B9" w:rsidRPr="00101C3F" w:rsidRDefault="006849B9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</w:p>
    <w:p w14:paraId="0337EC56" w14:textId="77777777" w:rsidR="006849B9" w:rsidRPr="00101C3F" w:rsidRDefault="006849B9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># Define a list of table names</w:t>
      </w:r>
    </w:p>
    <w:p w14:paraId="13723F3D" w14:textId="77777777" w:rsidR="006849B9" w:rsidRPr="00101C3F" w:rsidRDefault="006849B9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>tab</w:t>
      </w:r>
      <w:r w:rsidR="003E1F80">
        <w:rPr>
          <w:rFonts w:ascii="Times New Roman" w:hAnsi="Times New Roman" w:cs="Times New Roman"/>
          <w:b/>
          <w:sz w:val="21"/>
          <w:szCs w:val="21"/>
        </w:rPr>
        <w:t>le_names = ['permit_df', 'handgun_df', 'other</w:t>
      </w:r>
      <w:r w:rsidRPr="00101C3F">
        <w:rPr>
          <w:rFonts w:ascii="Times New Roman" w:hAnsi="Times New Roman" w:cs="Times New Roman"/>
          <w:b/>
          <w:sz w:val="21"/>
          <w:szCs w:val="21"/>
        </w:rPr>
        <w:t>_df'</w:t>
      </w:r>
      <w:r w:rsidR="003E1F80">
        <w:rPr>
          <w:rFonts w:ascii="Times New Roman" w:hAnsi="Times New Roman" w:cs="Times New Roman"/>
          <w:b/>
          <w:sz w:val="21"/>
          <w:szCs w:val="21"/>
        </w:rPr>
        <w:t>, ‘longgun_df’</w:t>
      </w:r>
      <w:r w:rsidRPr="00101C3F">
        <w:rPr>
          <w:rFonts w:ascii="Times New Roman" w:hAnsi="Times New Roman" w:cs="Times New Roman"/>
          <w:b/>
          <w:sz w:val="21"/>
          <w:szCs w:val="21"/>
        </w:rPr>
        <w:t>]</w:t>
      </w:r>
    </w:p>
    <w:p w14:paraId="20F0D025" w14:textId="77777777" w:rsidR="006849B9" w:rsidRPr="00101C3F" w:rsidRDefault="006849B9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</w:p>
    <w:p w14:paraId="516DE2C6" w14:textId="77777777" w:rsidR="006849B9" w:rsidRPr="00101C3F" w:rsidRDefault="006849B9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># Define the function to perform the database operations</w:t>
      </w:r>
    </w:p>
    <w:p w14:paraId="7FA19CC5" w14:textId="77777777" w:rsidR="006849B9" w:rsidRPr="00101C3F" w:rsidRDefault="006849B9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>def db_connect(df, tb_name):</w:t>
      </w:r>
    </w:p>
    <w:p w14:paraId="76081F69" w14:textId="77777777" w:rsidR="006849B9" w:rsidRPr="00101C3F" w:rsidRDefault="006849B9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 xml:space="preserve">    odbc_conn_string = f"Driver={{ODBC Driver 17 for SQL Server}};SERVER={server},</w:t>
      </w:r>
      <w:r w:rsidR="0010471A" w:rsidRPr="00101C3F">
        <w:rPr>
          <w:rFonts w:ascii="Times New Roman" w:hAnsi="Times New Roman" w:cs="Times New Roman"/>
          <w:b/>
          <w:sz w:val="21"/>
          <w:szCs w:val="21"/>
        </w:rPr>
        <w:t>xxxx</w:t>
      </w:r>
      <w:r w:rsidRPr="00101C3F">
        <w:rPr>
          <w:rFonts w:ascii="Times New Roman" w:hAnsi="Times New Roman" w:cs="Times New Roman"/>
          <w:b/>
          <w:sz w:val="21"/>
          <w:szCs w:val="21"/>
        </w:rPr>
        <w:t>;" \</w:t>
      </w:r>
    </w:p>
    <w:p w14:paraId="30A9E3ED" w14:textId="77777777" w:rsidR="006849B9" w:rsidRPr="00101C3F" w:rsidRDefault="006849B9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 xml:space="preserve">                       f"Database={db_name};UID={username};PWD={password};"</w:t>
      </w:r>
    </w:p>
    <w:p w14:paraId="0099BA6B" w14:textId="77777777" w:rsidR="006849B9" w:rsidRPr="00101C3F" w:rsidRDefault="006849B9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 xml:space="preserve">    conn = f"mssql+pyodbc:///?odbc_connect={quote_plus(odbc_conn_string)}"</w:t>
      </w:r>
    </w:p>
    <w:p w14:paraId="24913AA5" w14:textId="77777777" w:rsidR="006849B9" w:rsidRPr="00101C3F" w:rsidRDefault="006849B9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 xml:space="preserve">    dbEngine = sqlalchemy.create_engine(conn, fast_executemany=True, connect_args={'connect_timeout': 10},</w:t>
      </w:r>
    </w:p>
    <w:p w14:paraId="72838004" w14:textId="77777777" w:rsidR="006849B9" w:rsidRPr="00101C3F" w:rsidRDefault="006849B9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echo=False)</w:t>
      </w:r>
    </w:p>
    <w:p w14:paraId="39D30803" w14:textId="77777777" w:rsidR="006849B9" w:rsidRPr="00101C3F" w:rsidRDefault="006849B9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 xml:space="preserve">    df.to_sql(con=dbEngine, schema="dbo", name=tb_name, if_exists="append", index=False)</w:t>
      </w:r>
    </w:p>
    <w:p w14:paraId="6FE72232" w14:textId="77777777" w:rsidR="006849B9" w:rsidRPr="00101C3F" w:rsidRDefault="006849B9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</w:p>
    <w:p w14:paraId="1117C078" w14:textId="77777777" w:rsidR="006849B9" w:rsidRPr="00101C3F" w:rsidRDefault="006849B9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># Loop through the table names and insert each DataFrame with the corresponding table name</w:t>
      </w:r>
    </w:p>
    <w:p w14:paraId="573F6913" w14:textId="77777777" w:rsidR="006849B9" w:rsidRPr="00101C3F" w:rsidRDefault="006849B9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lastRenderedPageBreak/>
        <w:t>for tb_name in table_names:</w:t>
      </w:r>
    </w:p>
    <w:p w14:paraId="36AEE18F" w14:textId="77777777" w:rsidR="006849B9" w:rsidRPr="00101C3F" w:rsidRDefault="006849B9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 xml:space="preserve">    df = globals()[tb_name].copy()  # Assuming your DataFrames are in the global scope</w:t>
      </w:r>
    </w:p>
    <w:p w14:paraId="6E0FF4C0" w14:textId="77777777" w:rsidR="006849B9" w:rsidRPr="00101C3F" w:rsidRDefault="006849B9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 xml:space="preserve">    db_connect(df, tb_name)</w:t>
      </w:r>
    </w:p>
    <w:p w14:paraId="752D66BA" w14:textId="77777777" w:rsidR="0010471A" w:rsidRPr="00101C3F" w:rsidRDefault="0010471A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69CAECDF" w14:textId="77777777" w:rsidR="0010471A" w:rsidRPr="00101C3F" w:rsidRDefault="0010471A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28EE183B" w14:textId="77777777" w:rsidR="0010471A" w:rsidRPr="00101C3F" w:rsidRDefault="0010471A" w:rsidP="00104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1245484" w14:textId="77777777" w:rsidR="0010471A" w:rsidRPr="00101C3F" w:rsidRDefault="0010471A" w:rsidP="00104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9CB37EC" w14:textId="77777777" w:rsidR="0010471A" w:rsidRPr="00101C3F" w:rsidRDefault="00101C3F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432FF"/>
          <w:sz w:val="21"/>
          <w:szCs w:val="21"/>
        </w:rPr>
      </w:pPr>
      <w:r w:rsidRPr="00101C3F">
        <w:rPr>
          <w:rFonts w:ascii="Times New Roman" w:hAnsi="Times New Roman" w:cs="Times New Roman"/>
          <w:color w:val="0432FF"/>
          <w:sz w:val="21"/>
          <w:szCs w:val="21"/>
        </w:rPr>
        <w:t xml:space="preserve">Step 6: Query </w:t>
      </w:r>
    </w:p>
    <w:p w14:paraId="042D4F20" w14:textId="77777777" w:rsidR="006849B9" w:rsidRPr="00101C3F" w:rsidRDefault="006849B9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594131CD" w14:textId="77777777" w:rsidR="006849B9" w:rsidRPr="00101C3F" w:rsidRDefault="006849B9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 xml:space="preserve">Query1: </w:t>
      </w:r>
      <w:r w:rsidR="00101C3F" w:rsidRPr="00101C3F">
        <w:rPr>
          <w:rFonts w:ascii="Times New Roman" w:hAnsi="Times New Roman" w:cs="Times New Roman"/>
          <w:b/>
          <w:sz w:val="21"/>
          <w:szCs w:val="21"/>
        </w:rPr>
        <w:t>Country with maximum number of Background checks initiated for Hand gun including everything for Year 2022</w:t>
      </w:r>
    </w:p>
    <w:p w14:paraId="352061A3" w14:textId="77777777" w:rsidR="006849B9" w:rsidRPr="00101C3F" w:rsidRDefault="006849B9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</w:p>
    <w:p w14:paraId="364E6DBA" w14:textId="77777777" w:rsidR="006849B9" w:rsidRPr="00101C3F" w:rsidRDefault="006849B9" w:rsidP="00101C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</w:p>
    <w:p w14:paraId="79D4454B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Declare variables */</w:t>
      </w:r>
    </w:p>
    <w:p w14:paraId="5F734E72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@startTime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956386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@endTime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17EC0A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C705BD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Set start time */</w:t>
      </w:r>
    </w:p>
    <w:p w14:paraId="4533EFCA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@startTime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7482E0D6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F86462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32FD9FE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DCACFAC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PermitHandgunCounts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8DD0A1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3896D7A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39DBFB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permit_recheck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total_permits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B8ECED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handgun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prepawn_handgun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redemption_handgun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returned_handgun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rentals_handgun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private_sale_handgun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return_to_seller_handgun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total_handguns</w:t>
      </w:r>
    </w:p>
    <w:p w14:paraId="3965F12D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6E22437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C9415CA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[fire_arm]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[permit_df] p</w:t>
      </w:r>
    </w:p>
    <w:p w14:paraId="5814CEFB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15562E7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[fire_arm]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[handgun_df] h</w:t>
      </w:r>
    </w:p>
    <w:p w14:paraId="33C00B17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9763CA8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14:paraId="7801E7EC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</w:p>
    <w:p w14:paraId="7C2B4257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</w:p>
    <w:p w14:paraId="229CFC51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887AE0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3DDEE035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14:paraId="2A4C1C42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E4E2FF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BE5345E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316CAEC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73923B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total_handguns</w:t>
      </w:r>
    </w:p>
    <w:p w14:paraId="58BDBABF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1B21F03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PermitHandgunCounts</w:t>
      </w:r>
    </w:p>
    <w:p w14:paraId="295C5F9A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57CC628D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total_handguns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ED9044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2C460C2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Set end time */</w:t>
      </w:r>
    </w:p>
    <w:p w14:paraId="72C0ED6E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@endTime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6E619802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117917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Find duration in milliseconds */</w:t>
      </w:r>
    </w:p>
    <w:p w14:paraId="065F44A5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@startTime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@endTime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D926E4" w14:textId="77777777" w:rsidR="008B6321" w:rsidRDefault="008B6321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Execution_Time_In_Millisecs</w:t>
      </w:r>
    </w:p>
    <w:p w14:paraId="18B5AE1B" w14:textId="77777777" w:rsidR="006849B9" w:rsidRPr="00101C3F" w:rsidRDefault="006849B9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0CE4FAE8" w14:textId="77777777" w:rsidR="006849B9" w:rsidRPr="00101C3F" w:rsidRDefault="006849B9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477A597E" w14:textId="77777777" w:rsidR="006849B9" w:rsidRPr="00101C3F" w:rsidRDefault="008B6321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8B6321">
        <w:rPr>
          <w:rFonts w:ascii="Times New Roman" w:hAnsi="Times New Roman" w:cs="Times New Roman"/>
          <w:b/>
          <w:noProof/>
          <w:sz w:val="21"/>
          <w:szCs w:val="21"/>
          <w:lang w:eastAsia="en-IN"/>
        </w:rPr>
        <w:lastRenderedPageBreak/>
        <w:drawing>
          <wp:inline distT="0" distB="0" distL="0" distR="0" wp14:anchorId="57982F04" wp14:editId="0450822D">
            <wp:extent cx="2010056" cy="155279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0DFE" w14:textId="77777777" w:rsidR="006849B9" w:rsidRPr="00101C3F" w:rsidRDefault="006849B9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04CD8D3D" w14:textId="77777777" w:rsidR="00101C3F" w:rsidRPr="00101C3F" w:rsidRDefault="00101C3F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5CB006F8" w14:textId="77777777" w:rsidR="006849B9" w:rsidRPr="00101C3F" w:rsidRDefault="006849B9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>Query2:</w:t>
      </w:r>
      <w:r w:rsidR="00101C3F" w:rsidRPr="00101C3F">
        <w:rPr>
          <w:rFonts w:ascii="Times New Roman" w:hAnsi="Times New Roman" w:cs="Times New Roman"/>
          <w:sz w:val="21"/>
          <w:szCs w:val="21"/>
        </w:rPr>
        <w:t xml:space="preserve">  </w:t>
      </w:r>
      <w:r w:rsidR="00101C3F" w:rsidRPr="00101C3F">
        <w:rPr>
          <w:rFonts w:ascii="Times New Roman" w:hAnsi="Times New Roman" w:cs="Times New Roman"/>
          <w:b/>
          <w:sz w:val="21"/>
          <w:szCs w:val="21"/>
        </w:rPr>
        <w:t>Under redemption, Which category has requested for maximum number of background checks across 5 years</w:t>
      </w:r>
    </w:p>
    <w:p w14:paraId="68083F91" w14:textId="77777777" w:rsidR="006849B9" w:rsidRPr="00101C3F" w:rsidRDefault="006849B9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1F7B97F6" w14:textId="77777777" w:rsidR="006849B9" w:rsidRPr="00101C3F" w:rsidRDefault="006849B9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3817CA0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Declare variables */</w:t>
      </w:r>
    </w:p>
    <w:p w14:paraId="7996F22B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@startTime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D558FA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@endTime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C34450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209491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Set start time */</w:t>
      </w:r>
    </w:p>
    <w:p w14:paraId="73F060E7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@startTime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67C28323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2DD445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5352CE3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RedemptionTotals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07E7CB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E541CCF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'Handgun'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E1DE4E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redemption_handgun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331A3D83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0B6A901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handgun_df</w:t>
      </w:r>
    </w:p>
    <w:p w14:paraId="4A7E39BE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677A1892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20D7E1E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'Longgun'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AC2002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redemption_long_gun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6854E822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C5A406A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longgun_df</w:t>
      </w:r>
    </w:p>
    <w:p w14:paraId="4D65D0BD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05BF45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587A763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2D5B54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total</w:t>
      </w:r>
    </w:p>
    <w:p w14:paraId="5715819A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F19D3D9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RedemptionTotals</w:t>
      </w:r>
    </w:p>
    <w:p w14:paraId="4CE1230B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740A3688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DB01EE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AE5F155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Set end time */</w:t>
      </w:r>
    </w:p>
    <w:p w14:paraId="42683CF8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@endTime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33F7CFEF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F0D57F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Find duration in milliseconds */</w:t>
      </w:r>
    </w:p>
    <w:p w14:paraId="663B4286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@startTime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@endTime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740346" w14:textId="77777777" w:rsidR="003A52FF" w:rsidRDefault="003A52FF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Execution_Time_In_Millisecs</w:t>
      </w:r>
    </w:p>
    <w:p w14:paraId="1FAE39D2" w14:textId="77777777" w:rsidR="006849B9" w:rsidRPr="00101C3F" w:rsidRDefault="006849B9" w:rsidP="003E1F8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1"/>
          <w:szCs w:val="21"/>
        </w:rPr>
      </w:pPr>
      <w:r w:rsidRPr="00101C3F">
        <w:rPr>
          <w:rFonts w:ascii="Times New Roman" w:hAnsi="Times New Roman" w:cs="Times New Roman"/>
          <w:sz w:val="21"/>
          <w:szCs w:val="21"/>
        </w:rPr>
        <w:t xml:space="preserve">    AS Execution_Time_In_Millisecs</w:t>
      </w:r>
    </w:p>
    <w:p w14:paraId="79ECF943" w14:textId="77777777" w:rsidR="006849B9" w:rsidRPr="00101C3F" w:rsidRDefault="006849B9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3238697" w14:textId="77777777" w:rsidR="006849B9" w:rsidRPr="00101C3F" w:rsidRDefault="00101C3F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 xml:space="preserve">      </w:t>
      </w:r>
      <w:r w:rsidR="00934D9D" w:rsidRPr="00934D9D">
        <w:rPr>
          <w:rFonts w:ascii="Times New Roman" w:hAnsi="Times New Roman" w:cs="Times New Roman"/>
          <w:b/>
          <w:noProof/>
          <w:sz w:val="21"/>
          <w:szCs w:val="21"/>
          <w:lang w:eastAsia="en-IN"/>
        </w:rPr>
        <w:drawing>
          <wp:inline distT="0" distB="0" distL="0" distR="0" wp14:anchorId="1F9EA408" wp14:editId="24079CC7">
            <wp:extent cx="1905266" cy="1066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FD16" w14:textId="77777777" w:rsidR="006849B9" w:rsidRPr="00101C3F" w:rsidRDefault="006849B9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6F70119A" w14:textId="77777777" w:rsidR="006849B9" w:rsidRPr="00101C3F" w:rsidRDefault="006849B9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9602E44" w14:textId="77777777" w:rsidR="006849B9" w:rsidRPr="00101C3F" w:rsidRDefault="006849B9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101C3F">
        <w:rPr>
          <w:rFonts w:ascii="Times New Roman" w:hAnsi="Times New Roman" w:cs="Times New Roman"/>
          <w:b/>
          <w:sz w:val="21"/>
          <w:szCs w:val="21"/>
        </w:rPr>
        <w:t xml:space="preserve">Query3: </w:t>
      </w:r>
      <w:r w:rsidR="00101C3F" w:rsidRPr="00101C3F">
        <w:rPr>
          <w:rFonts w:ascii="Times New Roman" w:hAnsi="Times New Roman" w:cs="Times New Roman"/>
          <w:b/>
          <w:sz w:val="21"/>
          <w:szCs w:val="21"/>
        </w:rPr>
        <w:t>Out of totals which category of Background checks have majority per</w:t>
      </w:r>
      <w:r w:rsidR="003E1F80">
        <w:rPr>
          <w:rFonts w:ascii="Times New Roman" w:hAnsi="Times New Roman" w:cs="Times New Roman"/>
          <w:b/>
          <w:sz w:val="21"/>
          <w:szCs w:val="21"/>
        </w:rPr>
        <w:t>centage of requests in July 2022</w:t>
      </w:r>
      <w:r w:rsidR="00101C3F" w:rsidRPr="00101C3F">
        <w:rPr>
          <w:rFonts w:ascii="Times New Roman" w:hAnsi="Times New Roman" w:cs="Times New Roman"/>
          <w:b/>
          <w:sz w:val="21"/>
          <w:szCs w:val="21"/>
        </w:rPr>
        <w:t xml:space="preserve"> which category and country</w:t>
      </w:r>
    </w:p>
    <w:p w14:paraId="39DBC124" w14:textId="77777777" w:rsidR="006849B9" w:rsidRPr="00101C3F" w:rsidRDefault="006849B9" w:rsidP="00684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E8D6522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Declare variables */</w:t>
      </w:r>
    </w:p>
    <w:p w14:paraId="516DA823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@startTime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D817EF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@endTime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1B2821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DF6104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Set start time */</w:t>
      </w:r>
    </w:p>
    <w:p w14:paraId="0399A6EE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@startTime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38A5AF16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73AA26D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F761BB8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CombinedData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123FCD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4269323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E75C44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CB592C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prepawn_handgun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prepawn_long_gun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prepawn_other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prepawn_total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28B6DD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private_sale_handgun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private_sale_long_gun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private_sale_other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private_sale_total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FC19DF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redemption_handgun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redemption_long_gun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redemption_other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redemption_total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7954D4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rentals_long_gun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rentals_handgun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rentals_total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B83A88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return_to_seller_handgun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return_to_seller_long_gun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return_to_seller_other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return_to_seller_total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AA545E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returned_handgun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returned_long_gun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returned_other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returned_total</w:t>
      </w:r>
    </w:p>
    <w:p w14:paraId="66734F45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0B501F3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[fire_arm]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[permit_df] p</w:t>
      </w:r>
    </w:p>
    <w:p w14:paraId="6B18B917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E81A443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[fire_arm]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[handgun_df] h</w:t>
      </w:r>
    </w:p>
    <w:p w14:paraId="3E877063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CEF5BD5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14:paraId="35A2DA5D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439FEF7C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[fire_arm]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[longgun_df] l</w:t>
      </w:r>
    </w:p>
    <w:p w14:paraId="69B34FBF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F073B37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14:paraId="737764E0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4665D28C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[fire_arm]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[other_df] o</w:t>
      </w:r>
    </w:p>
    <w:p w14:paraId="4B4B115C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9E5E1B9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14:paraId="23112DE1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6519E900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'2022-07-01 00:00:00.000'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'2022-07-31 00:00:00.000'</w:t>
      </w:r>
    </w:p>
    <w:p w14:paraId="2E0CA428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024F60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1ABDC3C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92CB2C8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'Prepawn'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D352FD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236D74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prepawn_total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7A2AE828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B1951BF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CombinedData</w:t>
      </w:r>
    </w:p>
    <w:p w14:paraId="7561F8F4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4A98B069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prepawn_total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prepawn_total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CombinedData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B48B14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F485D6D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634EC4D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75A074F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3D74A86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'PrivateSale'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52D4F0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BFE85C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private_sale_total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1E41DDDA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FE8B229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CombinedData</w:t>
      </w:r>
    </w:p>
    <w:p w14:paraId="7D07B10C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B20179D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private_sale_total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private_sale_total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CombinedData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36BE6D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4340DA7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BFC8008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0C88DDF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8F76B1E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'Redemption'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D54633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F2E65E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redemption_total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477CAE2B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532716E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CombinedData</w:t>
      </w:r>
    </w:p>
    <w:p w14:paraId="4B363937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A3DCBEB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redemption_total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redemption_total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CombinedData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C4E784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FF27112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2E88946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DE6EBB7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EEDA88C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'Rentals'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67BDE7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ED25D9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rentals_total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30D1FB5B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2A49FC3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CombinedData</w:t>
      </w:r>
    </w:p>
    <w:p w14:paraId="0091BD2E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213502C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rentals_total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rentals_total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CombinedData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F79D3D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B582485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5F7DE9B7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C7C04CB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CD0CE7E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'ReturnToSeller'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8E7D15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616924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return_to_seller_total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2E0B741A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871E41D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CombinedData</w:t>
      </w:r>
    </w:p>
    <w:p w14:paraId="1448D7C6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498A72FD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return_to_seller_total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return_to_seller_total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CombinedData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6A2641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64A7D5C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2B7DB8E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26ECC14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F97C78C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'Returned'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CF2D1C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02708C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returned_total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3FA4A1D9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9E1C665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CombinedData</w:t>
      </w:r>
    </w:p>
    <w:p w14:paraId="5584CBE2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628E89F8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returned_total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returned_total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CombinedData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4FEC61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22BED53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Set end time */</w:t>
      </w:r>
    </w:p>
    <w:p w14:paraId="2A3C69D0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@endTime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6AB4102D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DD705B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Find duration in milliseconds */</w:t>
      </w:r>
    </w:p>
    <w:p w14:paraId="022C1D04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@startTime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@endTime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61E0A4" w14:textId="77777777" w:rsidR="0001007D" w:rsidRDefault="0001007D" w:rsidP="003E1F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Execution_Time_In_Millisecs</w:t>
      </w:r>
    </w:p>
    <w:p w14:paraId="52F3EAA4" w14:textId="77777777" w:rsidR="0001007D" w:rsidRDefault="0001007D" w:rsidP="0001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D781B" w14:textId="77777777" w:rsidR="006849B9" w:rsidRPr="00101C3F" w:rsidRDefault="006849B9" w:rsidP="006849B9">
      <w:pPr>
        <w:rPr>
          <w:rFonts w:ascii="Times New Roman" w:hAnsi="Times New Roman" w:cs="Times New Roman"/>
          <w:sz w:val="21"/>
          <w:szCs w:val="21"/>
        </w:rPr>
      </w:pPr>
    </w:p>
    <w:p w14:paraId="52759E8A" w14:textId="77777777" w:rsidR="006849B9" w:rsidRPr="00101C3F" w:rsidRDefault="006849B9" w:rsidP="006849B9">
      <w:pPr>
        <w:rPr>
          <w:rFonts w:ascii="Times New Roman" w:hAnsi="Times New Roman" w:cs="Times New Roman"/>
          <w:sz w:val="21"/>
          <w:szCs w:val="21"/>
        </w:rPr>
      </w:pPr>
    </w:p>
    <w:p w14:paraId="05500235" w14:textId="77777777" w:rsidR="006849B9" w:rsidRDefault="0001007D" w:rsidP="006849B9">
      <w:pPr>
        <w:rPr>
          <w:rFonts w:ascii="Times New Roman" w:hAnsi="Times New Roman" w:cs="Times New Roman"/>
          <w:sz w:val="21"/>
          <w:szCs w:val="21"/>
        </w:rPr>
      </w:pPr>
      <w:r w:rsidRPr="0001007D">
        <w:rPr>
          <w:rFonts w:ascii="Times New Roman" w:hAnsi="Times New Roman" w:cs="Times New Roman"/>
          <w:noProof/>
          <w:sz w:val="21"/>
          <w:szCs w:val="21"/>
          <w:lang w:eastAsia="en-IN"/>
        </w:rPr>
        <w:lastRenderedPageBreak/>
        <w:drawing>
          <wp:inline distT="0" distB="0" distL="0" distR="0" wp14:anchorId="531637E9" wp14:editId="166BD9A3">
            <wp:extent cx="2172003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5835" w14:textId="77777777" w:rsidR="00635F24" w:rsidRDefault="00635F24" w:rsidP="006849B9">
      <w:pPr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5F24" w14:paraId="4F36B143" w14:textId="77777777" w:rsidTr="00635F24">
        <w:tc>
          <w:tcPr>
            <w:tcW w:w="3005" w:type="dxa"/>
          </w:tcPr>
          <w:p w14:paraId="3C51E8DB" w14:textId="77777777" w:rsidR="00635F24" w:rsidRDefault="00635F24" w:rsidP="006849B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Query 1</w:t>
            </w:r>
          </w:p>
        </w:tc>
        <w:tc>
          <w:tcPr>
            <w:tcW w:w="3005" w:type="dxa"/>
          </w:tcPr>
          <w:p w14:paraId="2D5F0036" w14:textId="77777777" w:rsidR="00635F24" w:rsidRDefault="00635F24" w:rsidP="006849B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Query 2</w:t>
            </w:r>
          </w:p>
        </w:tc>
        <w:tc>
          <w:tcPr>
            <w:tcW w:w="3006" w:type="dxa"/>
          </w:tcPr>
          <w:p w14:paraId="3097EB9D" w14:textId="77777777" w:rsidR="00635F24" w:rsidRDefault="00635F24" w:rsidP="006849B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Query3</w:t>
            </w:r>
          </w:p>
        </w:tc>
      </w:tr>
      <w:tr w:rsidR="003E1F80" w14:paraId="32B615EE" w14:textId="77777777" w:rsidTr="00635F24">
        <w:tc>
          <w:tcPr>
            <w:tcW w:w="3005" w:type="dxa"/>
          </w:tcPr>
          <w:p w14:paraId="003B3F45" w14:textId="77777777" w:rsidR="003E1F80" w:rsidRDefault="003E1F80" w:rsidP="006849B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 ms</w:t>
            </w:r>
          </w:p>
        </w:tc>
        <w:tc>
          <w:tcPr>
            <w:tcW w:w="3005" w:type="dxa"/>
          </w:tcPr>
          <w:p w14:paraId="7BF6EB11" w14:textId="77777777" w:rsidR="003E1F80" w:rsidRDefault="003E1F80" w:rsidP="006849B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 ms</w:t>
            </w:r>
          </w:p>
        </w:tc>
        <w:tc>
          <w:tcPr>
            <w:tcW w:w="3006" w:type="dxa"/>
          </w:tcPr>
          <w:p w14:paraId="4AA4E370" w14:textId="77777777" w:rsidR="003E1F80" w:rsidRDefault="003E1F80" w:rsidP="006849B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 ms</w:t>
            </w:r>
          </w:p>
        </w:tc>
      </w:tr>
    </w:tbl>
    <w:p w14:paraId="0E7427ED" w14:textId="77777777" w:rsidR="00635F24" w:rsidRPr="00101C3F" w:rsidRDefault="00635F24" w:rsidP="006849B9">
      <w:pPr>
        <w:rPr>
          <w:rFonts w:ascii="Times New Roman" w:hAnsi="Times New Roman" w:cs="Times New Roman"/>
          <w:sz w:val="21"/>
          <w:szCs w:val="21"/>
        </w:rPr>
      </w:pPr>
    </w:p>
    <w:sectPr w:rsidR="00635F24" w:rsidRPr="00101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72"/>
    <w:rsid w:val="0001007D"/>
    <w:rsid w:val="00101C3F"/>
    <w:rsid w:val="0010471A"/>
    <w:rsid w:val="00150E72"/>
    <w:rsid w:val="0039344B"/>
    <w:rsid w:val="003A52FF"/>
    <w:rsid w:val="003E1F80"/>
    <w:rsid w:val="00635F24"/>
    <w:rsid w:val="006849B9"/>
    <w:rsid w:val="00754FD8"/>
    <w:rsid w:val="008B6321"/>
    <w:rsid w:val="00934D9D"/>
    <w:rsid w:val="00A52608"/>
    <w:rsid w:val="00D1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CD14"/>
  <w15:chartTrackingRefBased/>
  <w15:docId w15:val="{230C71B0-F63F-0C4D-80BA-72F446E7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6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me/Desktop/420_Vijay_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420_Vijay_v1.dotx</Template>
  <TotalTime>1</TotalTime>
  <Pages>9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 Somasundaram</cp:lastModifiedBy>
  <cp:revision>2</cp:revision>
  <dcterms:created xsi:type="dcterms:W3CDTF">2023-08-24T14:59:00Z</dcterms:created>
  <dcterms:modified xsi:type="dcterms:W3CDTF">2023-08-24T15:00:00Z</dcterms:modified>
</cp:coreProperties>
</file>